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47550" w14:textId="77777777" w:rsidR="005F5FEC" w:rsidRPr="00A33F7E" w:rsidRDefault="00181F5F" w:rsidP="00181F5F">
      <w:r>
        <w:rPr>
          <w:noProof/>
        </w:rPr>
        <mc:AlternateContent>
          <mc:Choice Requires="wps">
            <w:drawing>
              <wp:anchor distT="0" distB="0" distL="114300" distR="114300" simplePos="0" relativeHeight="251663360" behindDoc="0" locked="0" layoutInCell="1" allowOverlap="0" wp14:anchorId="1806F9DB" wp14:editId="5EABF9E2">
                <wp:simplePos x="0" y="0"/>
                <wp:positionH relativeFrom="page">
                  <wp:align>center</wp:align>
                </wp:positionH>
                <wp:positionV relativeFrom="page">
                  <wp:posOffset>4320540</wp:posOffset>
                </wp:positionV>
                <wp:extent cx="5021580" cy="676275"/>
                <wp:effectExtent l="0" t="0" r="7620" b="9525"/>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0F498" w14:textId="1BB747DA" w:rsidR="00181F5F" w:rsidRDefault="005D67AC" w:rsidP="003D159E">
                            <w:pPr>
                              <w:ind w:firstLine="0"/>
                              <w:jc w:val="center"/>
                              <w:rPr>
                                <w:b/>
                                <w:sz w:val="28"/>
                              </w:rPr>
                            </w:pPr>
                            <w:r>
                              <w:rPr>
                                <w:b/>
                                <w:sz w:val="28"/>
                              </w:rPr>
                              <w:t>Renaldi Alfi Syahar</w:t>
                            </w:r>
                          </w:p>
                          <w:p w14:paraId="3B545C70" w14:textId="70349327" w:rsidR="00181F5F" w:rsidRPr="003D159E" w:rsidRDefault="00181F5F" w:rsidP="003D159E">
                            <w:pPr>
                              <w:ind w:firstLine="0"/>
                              <w:jc w:val="center"/>
                              <w:rPr>
                                <w:b/>
                                <w:sz w:val="28"/>
                              </w:rPr>
                            </w:pPr>
                            <w:r>
                              <w:rPr>
                                <w:b/>
                                <w:sz w:val="28"/>
                              </w:rPr>
                              <w:t>(</w:t>
                            </w:r>
                            <w:r w:rsidR="005D67AC">
                              <w:rPr>
                                <w:b/>
                                <w:sz w:val="28"/>
                              </w:rPr>
                              <w:t>0110219013</w:t>
                            </w:r>
                            <w:r>
                              <w:rPr>
                                <w:b/>
                                <w:sz w:val="28"/>
                              </w:rPr>
                              <w:t>)</w:t>
                            </w:r>
                            <w:r>
                              <w:rPr>
                                <w:b/>
                                <w:sz w:val="28"/>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06F9DB" id="_x0000_t202" coordsize="21600,21600" o:spt="202" path="m,l,21600r21600,l21600,xe">
                <v:stroke joinstyle="miter"/>
                <v:path gradientshapeok="t" o:connecttype="rect"/>
              </v:shapetype>
              <v:shape id="Text Box 6" o:spid="_x0000_s1026" type="#_x0000_t202" style="position:absolute;left:0;text-align:left;margin-left:0;margin-top:340.2pt;width:395.4pt;height:53.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" o:allowoverlap="f" stroked="f">
                <v:textbox inset="0,0,0,0">
                  <w:txbxContent>
                    <w:p w14:paraId="7020F498" w14:textId="1BB747DA" w:rsidR="00181F5F" w:rsidRDefault="005D67AC" w:rsidP="003D159E">
                      <w:pPr>
                        <w:ind w:firstLine="0"/>
                        <w:jc w:val="center"/>
                        <w:rPr>
                          <w:b/>
                          <w:sz w:val="28"/>
                        </w:rPr>
                      </w:pPr>
                      <w:r>
                        <w:rPr>
                          <w:b/>
                          <w:sz w:val="28"/>
                        </w:rPr>
                        <w:t>Renaldi Alfi Syahar</w:t>
                      </w:r>
                    </w:p>
                    <w:p w14:paraId="3B545C70" w14:textId="70349327" w:rsidR="00181F5F" w:rsidRPr="003D159E" w:rsidRDefault="00181F5F" w:rsidP="003D159E">
                      <w:pPr>
                        <w:ind w:firstLine="0"/>
                        <w:jc w:val="center"/>
                        <w:rPr>
                          <w:b/>
                          <w:sz w:val="28"/>
                        </w:rPr>
                      </w:pPr>
                      <w:r>
                        <w:rPr>
                          <w:b/>
                          <w:sz w:val="28"/>
                        </w:rPr>
                        <w:t>(</w:t>
                      </w:r>
                      <w:r w:rsidR="005D67AC">
                        <w:rPr>
                          <w:b/>
                          <w:sz w:val="28"/>
                        </w:rPr>
                        <w:t>0110219013</w:t>
                      </w:r>
                      <w:r>
                        <w:rPr>
                          <w:b/>
                          <w:sz w:val="28"/>
                        </w:rPr>
                        <w:t>)</w:t>
                      </w:r>
                      <w:r>
                        <w:rPr>
                          <w:b/>
                          <w:sz w:val="28"/>
                        </w:rPr>
                        <w:br/>
                      </w:r>
                    </w:p>
                  </w:txbxContent>
                </v:textbox>
                <w10:wrap anchorx="page" anchory="page"/>
              </v:shape>
            </w:pict>
          </mc:Fallback>
        </mc:AlternateContent>
      </w:r>
      <w:r>
        <w:rPr>
          <w:noProof/>
        </w:rPr>
        <w:drawing>
          <wp:anchor distT="0" distB="0" distL="114300" distR="114300" simplePos="0" relativeHeight="251685888" behindDoc="1" locked="0" layoutInCell="1" allowOverlap="1" wp14:anchorId="0B904BCE" wp14:editId="39B8CE3E">
            <wp:simplePos x="0" y="0"/>
            <wp:positionH relativeFrom="column">
              <wp:posOffset>1512570</wp:posOffset>
            </wp:positionH>
            <wp:positionV relativeFrom="paragraph">
              <wp:posOffset>4904105</wp:posOffset>
            </wp:positionV>
            <wp:extent cx="1583055" cy="1403985"/>
            <wp:effectExtent l="0" t="0" r="0" b="5715"/>
            <wp:wrapTight wrapText="bothSides">
              <wp:wrapPolygon edited="0">
                <wp:start x="7798" y="0"/>
                <wp:lineTo x="6498" y="293"/>
                <wp:lineTo x="2599" y="3810"/>
                <wp:lineTo x="2599" y="4982"/>
                <wp:lineTo x="0" y="12016"/>
                <wp:lineTo x="0" y="17878"/>
                <wp:lineTo x="4679" y="19343"/>
                <wp:lineTo x="4679" y="21395"/>
                <wp:lineTo x="16635" y="21395"/>
                <wp:lineTo x="17675" y="19343"/>
                <wp:lineTo x="16375" y="18757"/>
                <wp:lineTo x="11957" y="18757"/>
                <wp:lineTo x="17155" y="14947"/>
                <wp:lineTo x="17415" y="14068"/>
                <wp:lineTo x="20534" y="9379"/>
                <wp:lineTo x="21314" y="7327"/>
                <wp:lineTo x="21314" y="2931"/>
                <wp:lineTo x="12736" y="0"/>
                <wp:lineTo x="779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tn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055" cy="1403985"/>
                    </a:xfrm>
                    <a:prstGeom prst="rect">
                      <a:avLst/>
                    </a:prstGeom>
                  </pic:spPr>
                </pic:pic>
              </a:graphicData>
            </a:graphic>
            <wp14:sizeRelH relativeFrom="margin">
              <wp14:pctWidth>0</wp14:pctWidth>
            </wp14:sizeRelH>
            <wp14:sizeRelV relativeFrom="margin">
              <wp14:pctHeight>0</wp14:pctHeight>
            </wp14:sizeRelV>
          </wp:anchor>
        </w:drawing>
      </w:r>
      <w:r w:rsidR="00C67AEA">
        <w:rPr>
          <w:noProof/>
        </w:rPr>
        <mc:AlternateContent>
          <mc:Choice Requires="wps">
            <w:drawing>
              <wp:anchor distT="0" distB="0" distL="114300" distR="114300" simplePos="0" relativeHeight="251664384" behindDoc="0" locked="0" layoutInCell="1" allowOverlap="0" wp14:anchorId="01CCE10A" wp14:editId="2BE1FF2C">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7777777" w:rsidR="00181F5F" w:rsidRPr="00D47207" w:rsidRDefault="00181F5F" w:rsidP="003D159E">
                            <w:pPr>
                              <w:ind w:firstLine="0"/>
                              <w:jc w:val="center"/>
                              <w:rPr>
                                <w:b/>
                                <w:sz w:val="26"/>
                                <w:szCs w:val="26"/>
                              </w:rPr>
                            </w:pPr>
                            <w:r>
                              <w:rPr>
                                <w:b/>
                                <w:sz w:val="26"/>
                                <w:szCs w:val="26"/>
                              </w:rPr>
                              <w:t>DEPOK</w:t>
                            </w:r>
                          </w:p>
                          <w:p w14:paraId="785DA2E1" w14:textId="77777777" w:rsidR="00181F5F" w:rsidRPr="00D47207" w:rsidRDefault="00181F5F" w:rsidP="003D159E">
                            <w:pPr>
                              <w:ind w:firstLine="0"/>
                              <w:jc w:val="center"/>
                              <w:rPr>
                                <w:b/>
                                <w:sz w:val="26"/>
                                <w:szCs w:val="26"/>
                              </w:rPr>
                            </w:pPr>
                            <w:r w:rsidRPr="00D47207">
                              <w:rPr>
                                <w:b/>
                                <w:sz w:val="26"/>
                                <w:szCs w:val="26"/>
                              </w:rPr>
                              <w:t>20</w:t>
                            </w:r>
                            <w:r>
                              <w:rPr>
                                <w:b/>
                                <w:sz w:val="26"/>
                                <w:szCs w:val="26"/>
                              </w:rPr>
                              <w:t>20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CCE10A" id="Text Box 7" o:spid="_x0000_s1027" type="#_x0000_t202" style="position:absolute;left:0;text-align:left;margin-left:0;margin-top:671.9pt;width:490.1pt;height:59.8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" o:allowoverlap="f" stroked="f">
                <v:textbox style="mso-fit-shape-to-text:t" inset="0,0,0,0">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7777777" w:rsidR="00181F5F" w:rsidRPr="00D47207" w:rsidRDefault="00181F5F" w:rsidP="003D159E">
                      <w:pPr>
                        <w:ind w:firstLine="0"/>
                        <w:jc w:val="center"/>
                        <w:rPr>
                          <w:b/>
                          <w:sz w:val="26"/>
                          <w:szCs w:val="26"/>
                        </w:rPr>
                      </w:pPr>
                      <w:r>
                        <w:rPr>
                          <w:b/>
                          <w:sz w:val="26"/>
                          <w:szCs w:val="26"/>
                        </w:rPr>
                        <w:t>DEPOK</w:t>
                      </w:r>
                    </w:p>
                    <w:p w14:paraId="785DA2E1" w14:textId="77777777" w:rsidR="00181F5F" w:rsidRPr="00D47207" w:rsidRDefault="00181F5F" w:rsidP="003D159E">
                      <w:pPr>
                        <w:ind w:firstLine="0"/>
                        <w:jc w:val="center"/>
                        <w:rPr>
                          <w:b/>
                          <w:sz w:val="26"/>
                          <w:szCs w:val="26"/>
                        </w:rPr>
                      </w:pPr>
                      <w:r w:rsidRPr="00D47207">
                        <w:rPr>
                          <w:b/>
                          <w:sz w:val="26"/>
                          <w:szCs w:val="26"/>
                        </w:rPr>
                        <w:t>20</w:t>
                      </w:r>
                      <w:r>
                        <w:rPr>
                          <w:b/>
                          <w:sz w:val="26"/>
                          <w:szCs w:val="26"/>
                        </w:rPr>
                        <w:t>20</w:t>
                      </w:r>
                    </w:p>
                  </w:txbxContent>
                </v:textbox>
                <w10:wrap anchorx="page" anchory="page"/>
              </v:shape>
            </w:pict>
          </mc:Fallback>
        </mc:AlternateContent>
      </w:r>
      <w:r w:rsidR="00C67AEA">
        <w:rPr>
          <w:noProof/>
          <w:lang w:eastAsia="zh-TW"/>
        </w:rPr>
        <mc:AlternateContent>
          <mc:Choice Requires="wps">
            <w:drawing>
              <wp:anchor distT="0" distB="0" distL="114300" distR="114300" simplePos="0" relativeHeight="251662336" behindDoc="0" locked="0" layoutInCell="1" allowOverlap="0" wp14:anchorId="7FD14154" wp14:editId="19C4372B">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FC668" w14:textId="77777777" w:rsidR="00181F5F" w:rsidRDefault="00181F5F" w:rsidP="003D159E">
                            <w:pPr>
                              <w:ind w:firstLine="0"/>
                              <w:jc w:val="center"/>
                              <w:rPr>
                                <w:b/>
                                <w:sz w:val="28"/>
                              </w:rPr>
                            </w:pPr>
                            <w:r>
                              <w:rPr>
                                <w:b/>
                                <w:sz w:val="28"/>
                              </w:rPr>
                              <w:t>TUGAS 1</w:t>
                            </w:r>
                          </w:p>
                          <w:p w14:paraId="676B760B" w14:textId="77777777" w:rsidR="00181F5F" w:rsidRPr="003D159E" w:rsidRDefault="00181F5F" w:rsidP="00181F5F">
                            <w:pPr>
                              <w:ind w:firstLine="0"/>
                              <w:jc w:val="center"/>
                              <w:rPr>
                                <w:b/>
                                <w:sz w:val="28"/>
                              </w:rPr>
                            </w:pPr>
                            <w:r>
                              <w:rPr>
                                <w:b/>
                                <w:sz w:val="28"/>
                              </w:rPr>
                              <w:t>PEMROGRAMAN WEB</w:t>
                            </w:r>
                          </w:p>
                          <w:p w14:paraId="209C8447" w14:textId="77777777" w:rsidR="00181F5F" w:rsidRPr="003D159E" w:rsidRDefault="00181F5F" w:rsidP="003D159E">
                            <w:pPr>
                              <w:ind w:firstLine="0"/>
                              <w:jc w:val="center"/>
                              <w:rPr>
                                <w:b/>
                                <w:sz w:val="28"/>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D14154" id="Text Box 5" o:spid="_x0000_s1028" type="#_x0000_t202" style="position:absolute;left:0;text-align:left;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CNqMO0fAIAAAcF&#10;AAAOAAAAAAAAAAAAAAAAAC4CAABkcnMvZTJvRG9jLnhtbFBLAQItABQABgAIAAAAIQCKEbAw3gAA&#10;AAgBAAAPAAAAAAAAAAAAAAAAANYEAABkcnMvZG93bnJldi54bWxQSwUGAAAAAAQABADzAAAA4QUA&#10;AAAA&#10;" o:allowoverlap="f" stroked="f">
                <v:textbox style="mso-fit-shape-to-text:t" inset="0,0,0,0">
                  <w:txbxContent>
                    <w:p w14:paraId="58FFC668" w14:textId="77777777" w:rsidR="00181F5F" w:rsidRDefault="00181F5F" w:rsidP="003D159E">
                      <w:pPr>
                        <w:ind w:firstLine="0"/>
                        <w:jc w:val="center"/>
                        <w:rPr>
                          <w:b/>
                          <w:sz w:val="28"/>
                        </w:rPr>
                      </w:pPr>
                      <w:r>
                        <w:rPr>
                          <w:b/>
                          <w:sz w:val="28"/>
                        </w:rPr>
                        <w:t>TUGAS 1</w:t>
                      </w:r>
                    </w:p>
                    <w:p w14:paraId="676B760B" w14:textId="77777777" w:rsidR="00181F5F" w:rsidRPr="003D159E" w:rsidRDefault="00181F5F" w:rsidP="00181F5F">
                      <w:pPr>
                        <w:ind w:firstLine="0"/>
                        <w:jc w:val="center"/>
                        <w:rPr>
                          <w:b/>
                          <w:sz w:val="28"/>
                        </w:rPr>
                      </w:pPr>
                      <w:r>
                        <w:rPr>
                          <w:b/>
                          <w:sz w:val="28"/>
                        </w:rPr>
                        <w:t>PEMROGRAMAN WEB</w:t>
                      </w:r>
                    </w:p>
                    <w:p w14:paraId="209C8447" w14:textId="77777777" w:rsidR="00181F5F" w:rsidRPr="003D159E" w:rsidRDefault="00181F5F" w:rsidP="003D159E">
                      <w:pPr>
                        <w:ind w:firstLine="0"/>
                        <w:jc w:val="center"/>
                        <w:rPr>
                          <w:b/>
                          <w:sz w:val="28"/>
                        </w:rPr>
                      </w:pPr>
                    </w:p>
                  </w:txbxContent>
                </v:textbox>
                <w10:wrap anchorx="page" anchory="page"/>
              </v:shape>
            </w:pict>
          </mc:Fallback>
        </mc:AlternateContent>
      </w:r>
      <w:r w:rsidR="005F5FEC">
        <w:br w:type="page"/>
      </w:r>
    </w:p>
    <w:p w14:paraId="02D578F3" w14:textId="21364200" w:rsidR="000F08C7" w:rsidRDefault="00181F5F" w:rsidP="00181F5F">
      <w:pPr>
        <w:pStyle w:val="JudulBabdenganNomor"/>
        <w:numPr>
          <w:ilvl w:val="0"/>
          <w:numId w:val="0"/>
        </w:numPr>
      </w:pPr>
      <w:bookmarkStart w:id="0" w:name="_Toc330535261"/>
      <w:bookmarkStart w:id="1" w:name="_Toc330535323"/>
      <w:bookmarkStart w:id="2" w:name="_Toc330535349"/>
      <w:bookmarkStart w:id="3" w:name="_Toc330964701"/>
      <w:bookmarkStart w:id="4" w:name="_Toc337163147"/>
      <w:r>
        <w:lastRenderedPageBreak/>
        <w:t>PERKEMBANGAN WEB 1.0 – WEB 4.0</w:t>
      </w:r>
      <w:bookmarkEnd w:id="0"/>
      <w:bookmarkEnd w:id="1"/>
      <w:bookmarkEnd w:id="2"/>
      <w:bookmarkEnd w:id="3"/>
      <w:bookmarkEnd w:id="4"/>
    </w:p>
    <w:p w14:paraId="20E18608" w14:textId="092C5B31" w:rsidR="00351288" w:rsidRDefault="005D67AC" w:rsidP="005D67AC">
      <w:pPr>
        <w:pStyle w:val="Paragraf"/>
        <w:rPr>
          <w:szCs w:val="24"/>
          <w:lang w:val="en-US"/>
        </w:rPr>
      </w:pPr>
      <w:bookmarkStart w:id="5" w:name="_Toc330535262"/>
      <w:bookmarkStart w:id="6" w:name="_Toc330535324"/>
      <w:bookmarkStart w:id="7" w:name="_Toc330535350"/>
      <w:r w:rsidRPr="005D67AC">
        <w:rPr>
          <w:szCs w:val="24"/>
          <w:lang w:val="en-US"/>
        </w:rPr>
        <w:t>Kelahiran Web Science didorong oleh pergerakan generasi Web Sejak diperkenalkan Web pada tahun 1990 oleh Tim Berners-Lee. Perbedaan utama dari setiap generasi adalah pada Web 1.0 masih bersifat read-only, pada Web 2.0 bergerak ke arah read-write,</w:t>
      </w:r>
      <w:r>
        <w:rPr>
          <w:szCs w:val="24"/>
          <w:lang w:val="en-US"/>
        </w:rPr>
        <w:t xml:space="preserve"> </w:t>
      </w:r>
      <w:r w:rsidRPr="005D67AC">
        <w:rPr>
          <w:szCs w:val="24"/>
          <w:lang w:val="en-US"/>
        </w:rPr>
        <w:t>sedangkan pada Web 3.0 mengembangkan hubungan manusia ke manusia, manusia ke mesin, dan mesin ke mesin. Kemudian mulai dikembangkan Web 4.0.  Web 4.0 disebut "simbiosis" web. Web 4.0 akan menjadi web read-write-eksekusi konkurensi.</w:t>
      </w:r>
    </w:p>
    <w:p w14:paraId="06DFAB8A" w14:textId="77777777" w:rsidR="00351288" w:rsidRDefault="00351288" w:rsidP="00351288"/>
    <w:bookmarkEnd w:id="5"/>
    <w:bookmarkEnd w:id="6"/>
    <w:bookmarkEnd w:id="7"/>
    <w:p w14:paraId="4DC47D50" w14:textId="77777777" w:rsidR="00C40F1D" w:rsidRDefault="00181F5F" w:rsidP="00C40F1D">
      <w:pPr>
        <w:pStyle w:val="Heading2"/>
      </w:pPr>
      <w:r>
        <w:t>Web 1.0</w:t>
      </w:r>
    </w:p>
    <w:p w14:paraId="045A802C" w14:textId="6D5C34BA" w:rsidR="00181F5F" w:rsidRDefault="005D67AC" w:rsidP="005D67AC">
      <w:pPr>
        <w:pStyle w:val="Paragraf"/>
        <w:rPr>
          <w:szCs w:val="24"/>
          <w:lang w:val="en-US"/>
        </w:rPr>
      </w:pPr>
      <w:r w:rsidRPr="005D67AC">
        <w:rPr>
          <w:szCs w:val="24"/>
          <w:lang w:val="en-US"/>
        </w:rPr>
        <w:t>Web 1.0 merupakan teknologi web yang pertama kali digunakan dalam aplikasi world wide web, atau ada yang menyebut web 1.0 sebagai www itu sendiri yang banyak digunakan dalam situs web yang bersifat personal. Beberapa ciri atau karakteristik web 1.0 adalah</w:t>
      </w:r>
      <w:r w:rsidR="00CE67B8">
        <w:rPr>
          <w:szCs w:val="24"/>
          <w:lang w:val="en-US"/>
        </w:rPr>
        <w:t xml:space="preserve"> </w:t>
      </w:r>
      <w:r w:rsidRPr="005D67AC">
        <w:rPr>
          <w:szCs w:val="24"/>
          <w:lang w:val="en-US"/>
        </w:rPr>
        <w:t>:</w:t>
      </w:r>
    </w:p>
    <w:p w14:paraId="055FC5CD" w14:textId="26C4A3C6" w:rsidR="00CE67B8" w:rsidRDefault="00CE67B8" w:rsidP="00CE67B8">
      <w:pPr>
        <w:pStyle w:val="Paragraf"/>
        <w:numPr>
          <w:ilvl w:val="0"/>
          <w:numId w:val="22"/>
        </w:numPr>
        <w:rPr>
          <w:szCs w:val="24"/>
          <w:lang w:val="en-US"/>
        </w:rPr>
      </w:pPr>
      <w:r w:rsidRPr="00CE67B8">
        <w:rPr>
          <w:szCs w:val="24"/>
          <w:lang w:val="en-US"/>
        </w:rPr>
        <w:t>Merupakan halaman web yang statis atau hanya berfungsi untuk menampilkan.</w:t>
      </w:r>
    </w:p>
    <w:p w14:paraId="60CBA41E" w14:textId="60146750" w:rsidR="00CE67B8" w:rsidRDefault="00CE67B8" w:rsidP="00CE67B8">
      <w:pPr>
        <w:pStyle w:val="Paragraf"/>
        <w:numPr>
          <w:ilvl w:val="0"/>
          <w:numId w:val="22"/>
        </w:numPr>
        <w:rPr>
          <w:szCs w:val="24"/>
          <w:lang w:val="en-US"/>
        </w:rPr>
      </w:pPr>
      <w:r w:rsidRPr="00CE67B8">
        <w:rPr>
          <w:szCs w:val="24"/>
          <w:lang w:val="en-US"/>
        </w:rPr>
        <w:t>Halaman masih didesain sebagai html murni, yang ‘hanya’ memungkinkan orang untuk melihat tanpa ada interaksi</w:t>
      </w:r>
      <w:r>
        <w:rPr>
          <w:szCs w:val="24"/>
          <w:lang w:val="en-US"/>
        </w:rPr>
        <w:t>.</w:t>
      </w:r>
    </w:p>
    <w:p w14:paraId="09CC546A" w14:textId="3C8729E7" w:rsidR="00CE67B8" w:rsidRDefault="00CE67B8" w:rsidP="00CE67B8">
      <w:pPr>
        <w:pStyle w:val="Paragraf"/>
        <w:numPr>
          <w:ilvl w:val="0"/>
          <w:numId w:val="22"/>
        </w:numPr>
        <w:rPr>
          <w:szCs w:val="24"/>
          <w:lang w:val="en-US"/>
        </w:rPr>
      </w:pPr>
      <w:r w:rsidRPr="00CE67B8">
        <w:rPr>
          <w:szCs w:val="24"/>
          <w:lang w:val="en-US"/>
        </w:rPr>
        <w:t>Biasanya hanya menyediakan semacam buku tamu online tapi tidak ada interaksi yang intens</w:t>
      </w:r>
      <w:r>
        <w:rPr>
          <w:szCs w:val="24"/>
          <w:lang w:val="en-US"/>
        </w:rPr>
        <w:t>.</w:t>
      </w:r>
    </w:p>
    <w:p w14:paraId="285F4DB3" w14:textId="157CA2A3" w:rsidR="00CE67B8" w:rsidRDefault="00CE67B8" w:rsidP="00CE67B8">
      <w:pPr>
        <w:pStyle w:val="Paragraf"/>
        <w:numPr>
          <w:ilvl w:val="0"/>
          <w:numId w:val="22"/>
        </w:numPr>
        <w:rPr>
          <w:szCs w:val="24"/>
          <w:lang w:val="en-US"/>
        </w:rPr>
      </w:pPr>
      <w:r w:rsidRPr="00CE67B8">
        <w:rPr>
          <w:szCs w:val="24"/>
          <w:lang w:val="en-US"/>
        </w:rPr>
        <w:t>Masih menggunakan form-form yang dikirim melalui e-mail, sehingga komunikasi biasanya baru satu arah.</w:t>
      </w:r>
    </w:p>
    <w:p w14:paraId="1EF3D5BA" w14:textId="54B0DFFA" w:rsidR="00CC10C4" w:rsidRDefault="00CC10C4" w:rsidP="00181F5F">
      <w:pPr>
        <w:ind w:firstLine="0"/>
      </w:pPr>
    </w:p>
    <w:p w14:paraId="208D4C3E" w14:textId="67B2B8DE" w:rsidR="004854A7" w:rsidRDefault="004854A7" w:rsidP="00181F5F">
      <w:pPr>
        <w:ind w:firstLine="0"/>
      </w:pPr>
    </w:p>
    <w:p w14:paraId="4E6B0E64" w14:textId="7C13E1D3" w:rsidR="004854A7" w:rsidRDefault="004854A7" w:rsidP="00181F5F">
      <w:pPr>
        <w:ind w:firstLine="0"/>
      </w:pPr>
    </w:p>
    <w:p w14:paraId="21CB5124" w14:textId="0FF4A4BA" w:rsidR="004854A7" w:rsidRDefault="004854A7" w:rsidP="00181F5F">
      <w:pPr>
        <w:ind w:firstLine="0"/>
      </w:pPr>
    </w:p>
    <w:p w14:paraId="37603476" w14:textId="00C951E3" w:rsidR="004854A7" w:rsidRDefault="004854A7" w:rsidP="00181F5F">
      <w:pPr>
        <w:ind w:firstLine="0"/>
      </w:pPr>
    </w:p>
    <w:p w14:paraId="04C43D57" w14:textId="7771EDB9" w:rsidR="004854A7" w:rsidRDefault="004854A7" w:rsidP="00181F5F">
      <w:pPr>
        <w:ind w:firstLine="0"/>
      </w:pPr>
    </w:p>
    <w:p w14:paraId="68B9B81B" w14:textId="77777777" w:rsidR="004854A7" w:rsidRDefault="004854A7" w:rsidP="00181F5F">
      <w:pPr>
        <w:ind w:firstLine="0"/>
      </w:pPr>
    </w:p>
    <w:p w14:paraId="0B5B0DD3" w14:textId="77777777" w:rsidR="009543CF" w:rsidRDefault="009543CF" w:rsidP="00C40F1D"/>
    <w:p w14:paraId="3F2E158B" w14:textId="77777777" w:rsidR="00F62ADA" w:rsidRDefault="00181F5F" w:rsidP="00F62ADA">
      <w:pPr>
        <w:pStyle w:val="Heading2"/>
      </w:pPr>
      <w:r>
        <w:lastRenderedPageBreak/>
        <w:t>Web 2.0</w:t>
      </w:r>
    </w:p>
    <w:p w14:paraId="65FD50AF" w14:textId="53DC011B" w:rsidR="00181F5F" w:rsidRDefault="0029007B" w:rsidP="00181F5F">
      <w:pPr>
        <w:pStyle w:val="Paragraf"/>
        <w:rPr>
          <w:szCs w:val="24"/>
          <w:lang w:val="en-US"/>
        </w:rPr>
      </w:pPr>
      <w:r w:rsidRPr="0029007B">
        <w:rPr>
          <w:szCs w:val="24"/>
          <w:lang w:val="en-US"/>
        </w:rPr>
        <w:t>Web 2.0 adalah sebuah istilah yang dicetuskan pertama kali oleh O’Reilly Media pada tahun 2003, dan dipopulerkan pada konferensi web 2.0 pertama di tahun 2004, merujuk pada generasi yang dirasakan sebagai generasi kedua layanan berbasis web—seperti situs jaringan sosial, wiki, perangkat komunikasi, dan folksonomi—yang menekankan pada kolaborasi online dan berbagi antar pengguna.</w:t>
      </w:r>
      <w:r>
        <w:rPr>
          <w:szCs w:val="24"/>
          <w:lang w:val="en-US"/>
        </w:rPr>
        <w:t xml:space="preserve"> </w:t>
      </w:r>
      <w:r w:rsidRPr="0029007B">
        <w:rPr>
          <w:szCs w:val="24"/>
          <w:lang w:val="en-US"/>
        </w:rPr>
        <w:t>“Web 2.0 adalah revolusi bisnis di dalam industri komputer yang terjadi akibat pergerakan ke internet sebagai platform, dan suatu usaha untuk mengerti aturan-aturan agar sukses di platform tersebut. ” Prinsip-prinsip Web 2.0 :</w:t>
      </w:r>
    </w:p>
    <w:p w14:paraId="3A235BAD" w14:textId="5C06285C" w:rsidR="0029007B" w:rsidRDefault="0029007B" w:rsidP="0029007B">
      <w:pPr>
        <w:pStyle w:val="Paragraf"/>
        <w:numPr>
          <w:ilvl w:val="0"/>
          <w:numId w:val="22"/>
        </w:numPr>
        <w:rPr>
          <w:szCs w:val="24"/>
          <w:lang w:val="en-US"/>
        </w:rPr>
      </w:pPr>
      <w:r w:rsidRPr="0029007B">
        <w:rPr>
          <w:szCs w:val="24"/>
          <w:lang w:val="en-US"/>
        </w:rPr>
        <w:t>Web sebagai platform</w:t>
      </w:r>
      <w:r>
        <w:rPr>
          <w:szCs w:val="24"/>
          <w:lang w:val="en-US"/>
        </w:rPr>
        <w:t>.</w:t>
      </w:r>
    </w:p>
    <w:p w14:paraId="73472D35" w14:textId="4137F6E7" w:rsidR="0029007B" w:rsidRDefault="0029007B" w:rsidP="0029007B">
      <w:pPr>
        <w:pStyle w:val="Paragraf"/>
        <w:numPr>
          <w:ilvl w:val="0"/>
          <w:numId w:val="22"/>
        </w:numPr>
        <w:rPr>
          <w:szCs w:val="24"/>
          <w:lang w:val="en-US"/>
        </w:rPr>
      </w:pPr>
      <w:r w:rsidRPr="0029007B">
        <w:rPr>
          <w:szCs w:val="24"/>
          <w:lang w:val="en-US"/>
        </w:rPr>
        <w:t>Data sebagai pengendali utama</w:t>
      </w:r>
      <w:r>
        <w:rPr>
          <w:szCs w:val="24"/>
          <w:lang w:val="en-US"/>
        </w:rPr>
        <w:t>.</w:t>
      </w:r>
    </w:p>
    <w:p w14:paraId="1B07D84F" w14:textId="67A08BB4" w:rsidR="0029007B" w:rsidRDefault="0029007B" w:rsidP="0029007B">
      <w:pPr>
        <w:pStyle w:val="Paragraf"/>
        <w:numPr>
          <w:ilvl w:val="0"/>
          <w:numId w:val="22"/>
        </w:numPr>
        <w:rPr>
          <w:szCs w:val="24"/>
          <w:lang w:val="en-US"/>
        </w:rPr>
      </w:pPr>
      <w:r w:rsidRPr="0029007B">
        <w:rPr>
          <w:szCs w:val="24"/>
          <w:lang w:val="en-US"/>
        </w:rPr>
        <w:t>Efek jaringan diciptakan oleh arsitektur partisipasi</w:t>
      </w:r>
      <w:r>
        <w:rPr>
          <w:szCs w:val="24"/>
          <w:lang w:val="en-US"/>
        </w:rPr>
        <w:t>.</w:t>
      </w:r>
    </w:p>
    <w:p w14:paraId="151C6890" w14:textId="62C9CB6C" w:rsidR="0029007B" w:rsidRDefault="0029007B" w:rsidP="00B804BE">
      <w:pPr>
        <w:pStyle w:val="Paragraf"/>
        <w:numPr>
          <w:ilvl w:val="0"/>
          <w:numId w:val="22"/>
        </w:numPr>
        <w:rPr>
          <w:szCs w:val="24"/>
          <w:lang w:val="en-US"/>
        </w:rPr>
      </w:pPr>
      <w:r w:rsidRPr="004854A7">
        <w:rPr>
          <w:szCs w:val="24"/>
          <w:lang w:val="en-US"/>
        </w:rPr>
        <w:t>Inovasi dalam perakitan sistem serta situs disusun dengan</w:t>
      </w:r>
      <w:r w:rsidRPr="004854A7">
        <w:rPr>
          <w:szCs w:val="24"/>
          <w:lang w:val="en-US"/>
        </w:rPr>
        <w:t xml:space="preserve"> </w:t>
      </w:r>
      <w:r w:rsidRPr="004854A7">
        <w:rPr>
          <w:szCs w:val="24"/>
          <w:lang w:val="en-US"/>
        </w:rPr>
        <w:t xml:space="preserve">menyatukan fitur </w:t>
      </w:r>
      <w:r w:rsidRPr="004854A7">
        <w:rPr>
          <w:szCs w:val="24"/>
          <w:lang w:val="en-US"/>
        </w:rPr>
        <w:t>d</w:t>
      </w:r>
      <w:r w:rsidRPr="004854A7">
        <w:rPr>
          <w:szCs w:val="24"/>
          <w:lang w:val="en-US"/>
        </w:rPr>
        <w:t>ari pengembang yang terdistribusi dan independen</w:t>
      </w:r>
      <w:r w:rsidR="004854A7">
        <w:rPr>
          <w:szCs w:val="24"/>
          <w:lang w:val="en-US"/>
        </w:rPr>
        <w:t xml:space="preserve"> </w:t>
      </w:r>
      <w:r w:rsidRPr="004854A7">
        <w:rPr>
          <w:szCs w:val="24"/>
          <w:lang w:val="en-US"/>
        </w:rPr>
        <w:t>(semacam model pengembangan “open source”)</w:t>
      </w:r>
      <w:r w:rsidR="004854A7">
        <w:rPr>
          <w:szCs w:val="24"/>
          <w:lang w:val="en-US"/>
        </w:rPr>
        <w:t>.</w:t>
      </w:r>
    </w:p>
    <w:p w14:paraId="5AA2A5D6" w14:textId="77777777" w:rsidR="004854A7" w:rsidRPr="004854A7" w:rsidRDefault="004854A7" w:rsidP="004854A7">
      <w:pPr>
        <w:pStyle w:val="Paragraf"/>
        <w:numPr>
          <w:ilvl w:val="0"/>
          <w:numId w:val="22"/>
        </w:numPr>
        <w:rPr>
          <w:szCs w:val="24"/>
          <w:lang w:val="en-US"/>
        </w:rPr>
      </w:pPr>
      <w:r w:rsidRPr="004854A7">
        <w:rPr>
          <w:szCs w:val="24"/>
          <w:lang w:val="en-US"/>
        </w:rPr>
        <w:t>Model bisnis yang ringan, yang dikembangkan dengan gabungan isi dan layanan</w:t>
      </w:r>
    </w:p>
    <w:p w14:paraId="728DD675" w14:textId="317679DE" w:rsidR="004854A7" w:rsidRDefault="004854A7" w:rsidP="004854A7">
      <w:pPr>
        <w:pStyle w:val="Paragraf"/>
        <w:numPr>
          <w:ilvl w:val="0"/>
          <w:numId w:val="22"/>
        </w:numPr>
        <w:rPr>
          <w:szCs w:val="24"/>
          <w:lang w:val="en-US"/>
        </w:rPr>
      </w:pPr>
      <w:r w:rsidRPr="004854A7">
        <w:rPr>
          <w:szCs w:val="24"/>
          <w:lang w:val="en-US"/>
        </w:rPr>
        <w:t>Akhir dari siklus peluncuran (release cycle) perangkat lunak (perpetual beta)</w:t>
      </w:r>
      <w:r>
        <w:rPr>
          <w:szCs w:val="24"/>
          <w:lang w:val="en-US"/>
        </w:rPr>
        <w:t>.</w:t>
      </w:r>
    </w:p>
    <w:p w14:paraId="0D67C76F" w14:textId="0F2A3128" w:rsidR="00F62ADA" w:rsidRDefault="004854A7" w:rsidP="004854A7">
      <w:pPr>
        <w:pStyle w:val="Paragraf"/>
        <w:numPr>
          <w:ilvl w:val="0"/>
          <w:numId w:val="22"/>
        </w:numPr>
        <w:rPr>
          <w:szCs w:val="24"/>
          <w:lang w:val="en-US"/>
        </w:rPr>
      </w:pPr>
      <w:r w:rsidRPr="004854A7">
        <w:rPr>
          <w:szCs w:val="24"/>
          <w:lang w:val="en-US"/>
        </w:rPr>
        <w:t>Mudah untuk digunakan dan diadopsi oleh user</w:t>
      </w:r>
      <w:r>
        <w:rPr>
          <w:szCs w:val="24"/>
          <w:lang w:val="en-US"/>
        </w:rPr>
        <w:t>.</w:t>
      </w:r>
    </w:p>
    <w:p w14:paraId="60AC7FD4" w14:textId="37D8E536" w:rsidR="004854A7" w:rsidRDefault="004854A7" w:rsidP="004854A7">
      <w:pPr>
        <w:pStyle w:val="Paragraf"/>
        <w:ind w:firstLine="0"/>
        <w:rPr>
          <w:szCs w:val="24"/>
          <w:lang w:val="en-US"/>
        </w:rPr>
      </w:pPr>
    </w:p>
    <w:p w14:paraId="16DE16B2" w14:textId="6119687A" w:rsidR="004854A7" w:rsidRDefault="004854A7" w:rsidP="004854A7">
      <w:pPr>
        <w:pStyle w:val="Paragraf"/>
        <w:ind w:firstLine="0"/>
        <w:rPr>
          <w:szCs w:val="24"/>
          <w:lang w:val="en-US"/>
        </w:rPr>
      </w:pPr>
    </w:p>
    <w:p w14:paraId="26CA0AE8" w14:textId="3011200D" w:rsidR="004854A7" w:rsidRDefault="004854A7" w:rsidP="004854A7">
      <w:pPr>
        <w:pStyle w:val="Paragraf"/>
        <w:ind w:firstLine="0"/>
        <w:rPr>
          <w:szCs w:val="24"/>
          <w:lang w:val="en-US"/>
        </w:rPr>
      </w:pPr>
    </w:p>
    <w:p w14:paraId="1C076E4A" w14:textId="641EBF02" w:rsidR="004854A7" w:rsidRDefault="004854A7" w:rsidP="004854A7">
      <w:pPr>
        <w:pStyle w:val="Paragraf"/>
        <w:ind w:firstLine="0"/>
        <w:rPr>
          <w:szCs w:val="24"/>
          <w:lang w:val="en-US"/>
        </w:rPr>
      </w:pPr>
    </w:p>
    <w:p w14:paraId="0A929D6D" w14:textId="77777777" w:rsidR="004854A7" w:rsidRPr="004854A7" w:rsidRDefault="004854A7" w:rsidP="004854A7">
      <w:pPr>
        <w:pStyle w:val="Paragraf"/>
        <w:ind w:firstLine="0"/>
        <w:rPr>
          <w:szCs w:val="24"/>
          <w:lang w:val="en-US"/>
        </w:rPr>
      </w:pPr>
    </w:p>
    <w:p w14:paraId="615A9BEE" w14:textId="77777777" w:rsidR="00181F5F" w:rsidRDefault="00181F5F" w:rsidP="00181F5F"/>
    <w:p w14:paraId="6C1CD28C" w14:textId="77777777" w:rsidR="00181F5F" w:rsidRDefault="00181F5F" w:rsidP="00181F5F">
      <w:pPr>
        <w:pStyle w:val="Heading2"/>
      </w:pPr>
      <w:r>
        <w:lastRenderedPageBreak/>
        <w:t>Web 3.0</w:t>
      </w:r>
    </w:p>
    <w:p w14:paraId="28C643F1" w14:textId="1F41855E" w:rsidR="00181F5F" w:rsidRDefault="004854A7" w:rsidP="00181F5F">
      <w:pPr>
        <w:pStyle w:val="Paragraf"/>
        <w:rPr>
          <w:szCs w:val="24"/>
          <w:lang w:val="en-US"/>
        </w:rPr>
      </w:pPr>
      <w:r w:rsidRPr="004854A7">
        <w:rPr>
          <w:szCs w:val="24"/>
          <w:lang w:val="en-US"/>
        </w:rPr>
        <w:t>Saat ini adaptasi Web 3.0 mulai dikembangkan oleh beberapa perusahaan di dunia seperti secondlife, Google Co-Ops, bahkan di Indonesia sendiri juga sudah ada yang mulai mengembangkannya, yaitu Li’L Online (LILO) Community.Dalam era web 3.0, pengembangan aspek interaksi sebuah web mulai dipertimbangkan.</w:t>
      </w:r>
      <w:r>
        <w:rPr>
          <w:szCs w:val="24"/>
          <w:lang w:val="en-US"/>
        </w:rPr>
        <w:t xml:space="preserve"> </w:t>
      </w:r>
      <w:r w:rsidRPr="004854A7">
        <w:rPr>
          <w:szCs w:val="24"/>
          <w:lang w:val="en-US"/>
        </w:rPr>
        <w:t>Bagaimana sebuah web dapat memberikan sebuah interaksi sesuai dengan kebutuhan informasi setiap pemakaianya, merupakan sebuah tantangan utama dikembangkannya versi Web 3.0 ini.</w:t>
      </w:r>
    </w:p>
    <w:p w14:paraId="59292A6C" w14:textId="74856E0C" w:rsidR="00181F5F" w:rsidRDefault="004854A7" w:rsidP="00181F5F">
      <w:pPr>
        <w:pStyle w:val="Paragraf"/>
        <w:rPr>
          <w:szCs w:val="24"/>
          <w:lang w:val="en-US"/>
        </w:rPr>
      </w:pPr>
      <w:r w:rsidRPr="004854A7">
        <w:rPr>
          <w:szCs w:val="24"/>
          <w:lang w:val="en-US"/>
        </w:rPr>
        <w:t>Web  ini bisa dibilang sangat care dengan kebutuhan kita karena menyediakan apa saja yang kita butuhkan. Contoh sederhana, dengan dukungan teknologi 3-D animasi, kita bisa membuat profil avatar sesuai karakter kita kemudian melakukan aktivitas di dunia maya layaknya kehidupan sehari-hari kita di dunia nyata, mulai dari jalan-jalan, ke mall, ke book store, bercakap-cakap dengan teman lain, dsb.</w:t>
      </w:r>
    </w:p>
    <w:p w14:paraId="3DDBBF7D" w14:textId="4774ABC3" w:rsidR="004854A7" w:rsidRDefault="004854A7" w:rsidP="00181F5F">
      <w:pPr>
        <w:pStyle w:val="Paragraf"/>
        <w:rPr>
          <w:szCs w:val="24"/>
          <w:lang w:val="en-US"/>
        </w:rPr>
      </w:pPr>
      <w:r w:rsidRPr="004854A7">
        <w:rPr>
          <w:szCs w:val="24"/>
          <w:lang w:val="en-US"/>
        </w:rPr>
        <w:t>Kalau bisa disimpulkan, Web 3.0 adalah dunia virtual kita. Dia mampu memberi saran dan nasehat untuk kita disamping menyediakan apa yang kita butuhkan. Memang, ini menjadi salah satu keunikan dari Web 3.0 karena konsep dasar yang digunakannya adalah manusia dapat berkomunikasi dengan mesin pencari. Misal, kita bisa meminta Web mencari suatu data spesifik tanpa perlu kita susah payah mencari satu per satu dalam situs-situs Web Hasil yang diberikan pun juga relevan</w:t>
      </w:r>
      <w:r>
        <w:rPr>
          <w:szCs w:val="24"/>
          <w:lang w:val="en-US"/>
        </w:rPr>
        <w:t>.</w:t>
      </w:r>
    </w:p>
    <w:p w14:paraId="1B4D6214" w14:textId="61EE31AD" w:rsidR="00710BC0" w:rsidRDefault="00710BC0" w:rsidP="00F62ADA"/>
    <w:p w14:paraId="09F4B1E3" w14:textId="0B59047F" w:rsidR="004854A7" w:rsidRDefault="004854A7" w:rsidP="00F62ADA"/>
    <w:p w14:paraId="710E23FF" w14:textId="4687DFC1" w:rsidR="004854A7" w:rsidRDefault="004854A7" w:rsidP="00F62ADA"/>
    <w:p w14:paraId="659FBB2A" w14:textId="3BDC221C" w:rsidR="004854A7" w:rsidRDefault="004854A7" w:rsidP="00F62ADA"/>
    <w:p w14:paraId="07155C93" w14:textId="598D230E" w:rsidR="004854A7" w:rsidRDefault="004854A7" w:rsidP="00F62ADA"/>
    <w:p w14:paraId="1686BE02" w14:textId="4A34181C" w:rsidR="004854A7" w:rsidRDefault="004854A7" w:rsidP="00F62ADA"/>
    <w:p w14:paraId="4B8DCBA7" w14:textId="19CAAB93" w:rsidR="004854A7" w:rsidRDefault="004854A7" w:rsidP="00F62ADA"/>
    <w:p w14:paraId="0F24DB15" w14:textId="13F55C58" w:rsidR="004854A7" w:rsidRDefault="004854A7" w:rsidP="00F62ADA"/>
    <w:p w14:paraId="46E459C9" w14:textId="4155483D" w:rsidR="004854A7" w:rsidRDefault="004854A7" w:rsidP="00F62ADA"/>
    <w:p w14:paraId="7FC12C4A" w14:textId="30CD14CF" w:rsidR="004854A7" w:rsidRDefault="004854A7" w:rsidP="00F62ADA"/>
    <w:p w14:paraId="42A079F5" w14:textId="21738EC3" w:rsidR="004854A7" w:rsidRDefault="004854A7" w:rsidP="00F62ADA"/>
    <w:p w14:paraId="693891C0" w14:textId="77777777" w:rsidR="004854A7" w:rsidRDefault="004854A7" w:rsidP="00F62ADA"/>
    <w:p w14:paraId="02B861E0" w14:textId="77777777" w:rsidR="00181F5F" w:rsidRDefault="00181F5F" w:rsidP="00181F5F"/>
    <w:p w14:paraId="768F8239" w14:textId="77777777" w:rsidR="00181F5F" w:rsidRDefault="00181F5F" w:rsidP="00181F5F">
      <w:pPr>
        <w:pStyle w:val="Heading2"/>
      </w:pPr>
      <w:r>
        <w:lastRenderedPageBreak/>
        <w:t>Web 4.0</w:t>
      </w:r>
    </w:p>
    <w:p w14:paraId="7A83B938" w14:textId="116467DF" w:rsidR="00181F5F" w:rsidRDefault="004854A7" w:rsidP="00181F5F">
      <w:pPr>
        <w:pStyle w:val="Paragraf"/>
        <w:rPr>
          <w:szCs w:val="24"/>
          <w:lang w:val="en-US"/>
        </w:rPr>
      </w:pPr>
      <w:r w:rsidRPr="004854A7">
        <w:rPr>
          <w:szCs w:val="24"/>
          <w:lang w:val="en-US"/>
        </w:rPr>
        <w:t>Konsep Web 4.0/4.x adalah private secretary dalam bentuk organisme buatan. Setiap hari seseorang pasti mempunyai sebuah rutinitas. Apapun bentuk rutinitasnya, seluruh rutinitas tersebut bisa diketahui oleh aplikasi komputer/program/tools/device yang kita miliki yang dijalankan secara online. Jadi kemanapun seseorang pergi, dan apapun yang dilakukan semuanya direcord oleh alat-alat tersebut yang nantinya akan digunakan jika ingin mengetahui informasi apa yang dibutuhkan, bahkan teknologi ini bisa mengingatkan, menginterupsi dan memberikan informasi manakala ada perubahan dari sebuah sechedule/rutinitas, membantu melakukan pencarian.</w:t>
      </w:r>
    </w:p>
    <w:p w14:paraId="2A659B7F" w14:textId="6F0D5B85" w:rsidR="00181F5F" w:rsidRDefault="004854A7" w:rsidP="004854A7">
      <w:pPr>
        <w:pStyle w:val="Paragraf"/>
        <w:rPr>
          <w:szCs w:val="24"/>
          <w:lang w:val="en-US"/>
        </w:rPr>
      </w:pPr>
      <w:r w:rsidRPr="004854A7">
        <w:rPr>
          <w:szCs w:val="24"/>
          <w:lang w:val="en-US"/>
        </w:rPr>
        <w:t>Inti dari Web 4.0. dapat mengetahui apa saja yang kita lakukan, dan dia juga bisa membantu dalam melakukan pencarian informasi, menyimpan histori pencarian, bahkan mempertemukan orang-orang yang mencari informasi yang sama. Menurut Seth Godin dalam blognya, syarat utama teknologi Web 4.0 :</w:t>
      </w:r>
    </w:p>
    <w:p w14:paraId="6E7CEFE1" w14:textId="054B335F" w:rsidR="004854A7" w:rsidRDefault="004854A7" w:rsidP="004854A7">
      <w:pPr>
        <w:pStyle w:val="Paragraf"/>
        <w:numPr>
          <w:ilvl w:val="0"/>
          <w:numId w:val="22"/>
        </w:numPr>
        <w:rPr>
          <w:szCs w:val="24"/>
          <w:lang w:val="en-US"/>
        </w:rPr>
      </w:pPr>
      <w:r w:rsidRPr="004854A7">
        <w:rPr>
          <w:szCs w:val="24"/>
          <w:lang w:val="en-US"/>
        </w:rPr>
        <w:t>Ubiquity</w:t>
      </w:r>
    </w:p>
    <w:p w14:paraId="30FE6E86" w14:textId="402460CD" w:rsidR="004854A7" w:rsidRDefault="004854A7" w:rsidP="004854A7">
      <w:pPr>
        <w:pStyle w:val="Paragraf"/>
        <w:ind w:left="720" w:firstLine="0"/>
        <w:rPr>
          <w:szCs w:val="24"/>
          <w:lang w:val="en-US"/>
        </w:rPr>
      </w:pPr>
      <w:r w:rsidRPr="004854A7">
        <w:rPr>
          <w:szCs w:val="24"/>
          <w:lang w:val="en-US"/>
        </w:rPr>
        <w:t>Syarat ini dibutuhkan karena domain dari teknologi Web 4.0 adalah aktivitas bukan hanya sekedar data, dan sebagian besar aktivitas manusia berjalan offline.</w:t>
      </w:r>
    </w:p>
    <w:p w14:paraId="1630CB26" w14:textId="4EA26580" w:rsidR="004854A7" w:rsidRDefault="004854A7" w:rsidP="004854A7">
      <w:pPr>
        <w:pStyle w:val="Paragraf"/>
        <w:numPr>
          <w:ilvl w:val="0"/>
          <w:numId w:val="22"/>
        </w:numPr>
        <w:rPr>
          <w:szCs w:val="24"/>
          <w:lang w:val="en-US"/>
        </w:rPr>
      </w:pPr>
      <w:r w:rsidRPr="004854A7">
        <w:rPr>
          <w:szCs w:val="24"/>
          <w:lang w:val="en-US"/>
        </w:rPr>
        <w:t>Identity</w:t>
      </w:r>
    </w:p>
    <w:p w14:paraId="471CAED9" w14:textId="3381F5EA" w:rsidR="004854A7" w:rsidRDefault="004854A7" w:rsidP="004854A7">
      <w:pPr>
        <w:pStyle w:val="Paragraf"/>
        <w:ind w:left="720" w:firstLine="0"/>
        <w:rPr>
          <w:szCs w:val="24"/>
          <w:lang w:val="en-US"/>
        </w:rPr>
      </w:pPr>
      <w:r w:rsidRPr="004854A7">
        <w:rPr>
          <w:szCs w:val="24"/>
          <w:lang w:val="en-US"/>
        </w:rPr>
        <w:t>Karena distribusi informasi spesifik ditujukan dan didedikasikan untuk seseorang/pribadi sehingga diperlukan informasi mengenai identitas pribadi yang bersangkutan, rutinitasnya dan apa yang dibutuhkan oleh pribadi tersebut.</w:t>
      </w:r>
    </w:p>
    <w:p w14:paraId="4EC15726" w14:textId="1BC3D811" w:rsidR="004854A7" w:rsidRDefault="004854A7" w:rsidP="004854A7">
      <w:pPr>
        <w:pStyle w:val="Paragraf"/>
        <w:numPr>
          <w:ilvl w:val="0"/>
          <w:numId w:val="22"/>
        </w:numPr>
        <w:rPr>
          <w:szCs w:val="24"/>
          <w:lang w:val="en-US"/>
        </w:rPr>
      </w:pPr>
      <w:r w:rsidRPr="004854A7">
        <w:rPr>
          <w:szCs w:val="24"/>
          <w:lang w:val="en-US"/>
        </w:rPr>
        <w:t>Connection</w:t>
      </w:r>
    </w:p>
    <w:p w14:paraId="4344D7A5" w14:textId="08EE1072" w:rsidR="004854A7" w:rsidRDefault="004854A7" w:rsidP="004854A7">
      <w:pPr>
        <w:pStyle w:val="Paragraf"/>
        <w:ind w:left="720" w:firstLine="0"/>
        <w:rPr>
          <w:szCs w:val="24"/>
          <w:lang w:val="en-US"/>
        </w:rPr>
      </w:pPr>
      <w:r w:rsidRPr="004854A7">
        <w:rPr>
          <w:szCs w:val="24"/>
          <w:lang w:val="en-US"/>
        </w:rPr>
        <w:t>Tanpa relasi/hubungan seseorang tidak ada artinya dalam teknologi Web 4.0 karena teknologi ini dikembangkan untuk kepentingan ini (making connection).</w:t>
      </w:r>
    </w:p>
    <w:p w14:paraId="170B1E3F" w14:textId="77777777" w:rsidR="00181F5F" w:rsidRPr="00F62ADA" w:rsidRDefault="00181F5F" w:rsidP="00F62ADA"/>
    <w:p w14:paraId="209418D3" w14:textId="77777777" w:rsidR="00626699" w:rsidRDefault="00626699" w:rsidP="00F62ADA"/>
    <w:p w14:paraId="65302DCA" w14:textId="7B3F20A8" w:rsidR="00516924" w:rsidRDefault="00181F5F" w:rsidP="00181F5F">
      <w:pPr>
        <w:pStyle w:val="JudulBabdenganNomor"/>
        <w:numPr>
          <w:ilvl w:val="0"/>
          <w:numId w:val="0"/>
        </w:numPr>
        <w:ind w:left="340"/>
      </w:pPr>
      <w:bookmarkStart w:id="8" w:name="_Toc330535267"/>
      <w:bookmarkStart w:id="9" w:name="_Toc330535329"/>
      <w:bookmarkStart w:id="10" w:name="_Toc330535355"/>
      <w:bookmarkStart w:id="11" w:name="_Toc330964708"/>
      <w:bookmarkStart w:id="12" w:name="_Toc337163154"/>
      <w:r>
        <w:lastRenderedPageBreak/>
        <w:t>REFERENSI</w:t>
      </w:r>
      <w:bookmarkEnd w:id="8"/>
      <w:bookmarkEnd w:id="9"/>
      <w:bookmarkEnd w:id="10"/>
      <w:bookmarkEnd w:id="11"/>
      <w:bookmarkEnd w:id="12"/>
    </w:p>
    <w:p w14:paraId="562DCCEB" w14:textId="26E9710D" w:rsidR="00D766AA" w:rsidRDefault="00D766AA" w:rsidP="00D766AA">
      <w:pPr>
        <w:pStyle w:val="DaftarPustaka"/>
      </w:pPr>
      <w:r>
        <w:t>http://222monicayoshe.blogspot.com/2018/10</w:t>
      </w:r>
    </w:p>
    <w:p w14:paraId="361B4317" w14:textId="77777777" w:rsidR="00D766AA" w:rsidRDefault="00D766AA" w:rsidP="00D766AA">
      <w:pPr>
        <w:pStyle w:val="DaftarPustaka"/>
      </w:pPr>
      <w:r>
        <w:t>http://en.wikipedia.org/wiki/Web_1.0</w:t>
      </w:r>
    </w:p>
    <w:p w14:paraId="4EE99C86" w14:textId="77777777" w:rsidR="00D766AA" w:rsidRDefault="00D766AA" w:rsidP="00D766AA">
      <w:pPr>
        <w:pStyle w:val="DaftarPustaka"/>
      </w:pPr>
      <w:r>
        <w:t>http://id.wikipedia.org/wiki/Web_2.0</w:t>
      </w:r>
    </w:p>
    <w:p w14:paraId="7326B258" w14:textId="77777777" w:rsidR="00D766AA" w:rsidRDefault="00D766AA" w:rsidP="00D766AA">
      <w:pPr>
        <w:pStyle w:val="DaftarPustaka"/>
      </w:pPr>
      <w:r>
        <w:t>http://oreilly.com/web2/archive/what-is-web-20.html</w:t>
      </w:r>
    </w:p>
    <w:p w14:paraId="2E94C8DD" w14:textId="77777777" w:rsidR="00D766AA" w:rsidRDefault="00D766AA" w:rsidP="00D766AA">
      <w:pPr>
        <w:pStyle w:val="DaftarPustaka"/>
      </w:pPr>
      <w:r>
        <w:t>http://rachmadian2008.multiply.com</w:t>
      </w:r>
    </w:p>
    <w:p w14:paraId="6CDDA6CD" w14:textId="1CEA9988" w:rsidR="00C40F1D" w:rsidRDefault="00D766AA" w:rsidP="00D766AA">
      <w:pPr>
        <w:pStyle w:val="DaftarPustaka"/>
      </w:pPr>
      <w:r>
        <w:t>http://technology76.blogspot.com/2013/11/sejarah-world-wide-web-www.html</w:t>
      </w:r>
    </w:p>
    <w:sectPr w:rsidR="00C40F1D" w:rsidSect="00847047">
      <w:headerReference w:type="default" r:id="rId9"/>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2A149" w14:textId="77777777" w:rsidR="00105844" w:rsidRDefault="00105844" w:rsidP="002A32FD">
      <w:r>
        <w:separator/>
      </w:r>
    </w:p>
  </w:endnote>
  <w:endnote w:type="continuationSeparator" w:id="0">
    <w:p w14:paraId="45DA6203" w14:textId="77777777" w:rsidR="00105844" w:rsidRDefault="00105844"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2555A" w14:textId="77777777" w:rsidR="00105844" w:rsidRDefault="00105844" w:rsidP="002A32FD">
      <w:r>
        <w:separator/>
      </w:r>
    </w:p>
  </w:footnote>
  <w:footnote w:type="continuationSeparator" w:id="0">
    <w:p w14:paraId="5E184413" w14:textId="77777777" w:rsidR="00105844" w:rsidRDefault="00105844"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09B77" w14:textId="77777777" w:rsidR="00181F5F" w:rsidRDefault="00181F5F">
    <w:pPr>
      <w:pStyle w:val="Header"/>
    </w:pPr>
    <w:r>
      <w:rPr>
        <w:noProof/>
      </w:rPr>
      <mc:AlternateContent>
        <mc:Choice Requires="wps">
          <w:drawing>
            <wp:anchor distT="0" distB="0" distL="114300" distR="114300" simplePos="0" relativeHeight="251667456" behindDoc="0" locked="0" layoutInCell="1" allowOverlap="0" wp14:anchorId="551108C9" wp14:editId="098AD9AB">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1108C9" id="_x0000_t202" coordsize="21600,21600" o:spt="202" path="m,l,21600r21600,l21600,xe">
              <v:stroke joinstyle="miter"/>
              <v:path gradientshapeok="t" o:connecttype="rect"/>
            </v:shapetype>
            <v:shape id="Text Box 11" o:spid="_x0000_s1029"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nvOgIAAHg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" o:allowoverlap="f" strokecolor="white [3212]">
              <v:textbox inset="0,0,0,0">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30963167"/>
    <w:multiLevelType w:val="hybridMultilevel"/>
    <w:tmpl w:val="52E2061C"/>
    <w:lvl w:ilvl="0" w:tplc="9C68EE0E">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6"/>
  </w:num>
  <w:num w:numId="21">
    <w:abstractNumId w:val="3"/>
    <w:lvlOverride w:ilvl="0">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EA"/>
    <w:rsid w:val="00003DE3"/>
    <w:rsid w:val="00005153"/>
    <w:rsid w:val="00015668"/>
    <w:rsid w:val="000204C5"/>
    <w:rsid w:val="00033479"/>
    <w:rsid w:val="00061C92"/>
    <w:rsid w:val="00064879"/>
    <w:rsid w:val="0007213A"/>
    <w:rsid w:val="00085464"/>
    <w:rsid w:val="00086BFA"/>
    <w:rsid w:val="00097462"/>
    <w:rsid w:val="000B74F8"/>
    <w:rsid w:val="000C32DF"/>
    <w:rsid w:val="000C5C35"/>
    <w:rsid w:val="000D0370"/>
    <w:rsid w:val="000F08C7"/>
    <w:rsid w:val="00101994"/>
    <w:rsid w:val="00102DC1"/>
    <w:rsid w:val="00105844"/>
    <w:rsid w:val="00105E58"/>
    <w:rsid w:val="00110828"/>
    <w:rsid w:val="00117B84"/>
    <w:rsid w:val="0012229F"/>
    <w:rsid w:val="00124BE4"/>
    <w:rsid w:val="00141FCF"/>
    <w:rsid w:val="00147375"/>
    <w:rsid w:val="00150FD7"/>
    <w:rsid w:val="00161164"/>
    <w:rsid w:val="00181F5F"/>
    <w:rsid w:val="0018230B"/>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E411B"/>
    <w:rsid w:val="001F083D"/>
    <w:rsid w:val="001F4C32"/>
    <w:rsid w:val="001F652E"/>
    <w:rsid w:val="00202030"/>
    <w:rsid w:val="0020481A"/>
    <w:rsid w:val="00205B79"/>
    <w:rsid w:val="0020626F"/>
    <w:rsid w:val="0022345E"/>
    <w:rsid w:val="00241E82"/>
    <w:rsid w:val="00246ADD"/>
    <w:rsid w:val="002614C7"/>
    <w:rsid w:val="0026617A"/>
    <w:rsid w:val="0027054F"/>
    <w:rsid w:val="00270EB5"/>
    <w:rsid w:val="002711AE"/>
    <w:rsid w:val="00272D73"/>
    <w:rsid w:val="00275625"/>
    <w:rsid w:val="00276AF1"/>
    <w:rsid w:val="0029007B"/>
    <w:rsid w:val="00292415"/>
    <w:rsid w:val="00293DE2"/>
    <w:rsid w:val="002A32FD"/>
    <w:rsid w:val="002B0954"/>
    <w:rsid w:val="002B199C"/>
    <w:rsid w:val="002B2317"/>
    <w:rsid w:val="002C6858"/>
    <w:rsid w:val="002C73E8"/>
    <w:rsid w:val="002D1997"/>
    <w:rsid w:val="002E1A34"/>
    <w:rsid w:val="002E7108"/>
    <w:rsid w:val="002F2F10"/>
    <w:rsid w:val="002F417A"/>
    <w:rsid w:val="003039C1"/>
    <w:rsid w:val="00311214"/>
    <w:rsid w:val="00320F11"/>
    <w:rsid w:val="00331548"/>
    <w:rsid w:val="00337052"/>
    <w:rsid w:val="0034247C"/>
    <w:rsid w:val="00347691"/>
    <w:rsid w:val="00351288"/>
    <w:rsid w:val="00360939"/>
    <w:rsid w:val="00367A2B"/>
    <w:rsid w:val="00372D87"/>
    <w:rsid w:val="00381A2C"/>
    <w:rsid w:val="003833FC"/>
    <w:rsid w:val="00384492"/>
    <w:rsid w:val="00385E07"/>
    <w:rsid w:val="003B4252"/>
    <w:rsid w:val="003B4BDD"/>
    <w:rsid w:val="003B634A"/>
    <w:rsid w:val="003C15B7"/>
    <w:rsid w:val="003D159E"/>
    <w:rsid w:val="003D18CF"/>
    <w:rsid w:val="003D18F8"/>
    <w:rsid w:val="003D548B"/>
    <w:rsid w:val="003D614A"/>
    <w:rsid w:val="003E6B15"/>
    <w:rsid w:val="003F56C4"/>
    <w:rsid w:val="004001D0"/>
    <w:rsid w:val="00441023"/>
    <w:rsid w:val="00442579"/>
    <w:rsid w:val="004537E4"/>
    <w:rsid w:val="00465114"/>
    <w:rsid w:val="00482B76"/>
    <w:rsid w:val="004854A7"/>
    <w:rsid w:val="004905D5"/>
    <w:rsid w:val="00493C72"/>
    <w:rsid w:val="004B6F38"/>
    <w:rsid w:val="004C2666"/>
    <w:rsid w:val="004D413B"/>
    <w:rsid w:val="004D74E2"/>
    <w:rsid w:val="004D78CD"/>
    <w:rsid w:val="004E19A3"/>
    <w:rsid w:val="004F32EA"/>
    <w:rsid w:val="00502E31"/>
    <w:rsid w:val="00511261"/>
    <w:rsid w:val="00514D45"/>
    <w:rsid w:val="00516924"/>
    <w:rsid w:val="005346B5"/>
    <w:rsid w:val="00560759"/>
    <w:rsid w:val="005672E9"/>
    <w:rsid w:val="00573727"/>
    <w:rsid w:val="005848C3"/>
    <w:rsid w:val="00596011"/>
    <w:rsid w:val="00597719"/>
    <w:rsid w:val="00597DE7"/>
    <w:rsid w:val="005A0453"/>
    <w:rsid w:val="005A7D08"/>
    <w:rsid w:val="005B5808"/>
    <w:rsid w:val="005D67AC"/>
    <w:rsid w:val="005E2F8C"/>
    <w:rsid w:val="005E49A1"/>
    <w:rsid w:val="005E532A"/>
    <w:rsid w:val="005F5FEC"/>
    <w:rsid w:val="005F794C"/>
    <w:rsid w:val="006061DB"/>
    <w:rsid w:val="006223D6"/>
    <w:rsid w:val="00623DB4"/>
    <w:rsid w:val="00626699"/>
    <w:rsid w:val="00627B11"/>
    <w:rsid w:val="00637F52"/>
    <w:rsid w:val="00651E80"/>
    <w:rsid w:val="00664E71"/>
    <w:rsid w:val="006806AB"/>
    <w:rsid w:val="0068227F"/>
    <w:rsid w:val="006822B4"/>
    <w:rsid w:val="006822BD"/>
    <w:rsid w:val="006956C9"/>
    <w:rsid w:val="006A2EF2"/>
    <w:rsid w:val="006A307A"/>
    <w:rsid w:val="006C496A"/>
    <w:rsid w:val="006D4CE7"/>
    <w:rsid w:val="006F0A3B"/>
    <w:rsid w:val="006F191C"/>
    <w:rsid w:val="006F1C30"/>
    <w:rsid w:val="00703F22"/>
    <w:rsid w:val="00710BC0"/>
    <w:rsid w:val="00715C50"/>
    <w:rsid w:val="00715E1E"/>
    <w:rsid w:val="007268CB"/>
    <w:rsid w:val="007329D3"/>
    <w:rsid w:val="007416BC"/>
    <w:rsid w:val="00763E65"/>
    <w:rsid w:val="0076619B"/>
    <w:rsid w:val="00767719"/>
    <w:rsid w:val="00767AD5"/>
    <w:rsid w:val="00771AD6"/>
    <w:rsid w:val="00781768"/>
    <w:rsid w:val="007825E4"/>
    <w:rsid w:val="00782687"/>
    <w:rsid w:val="00792565"/>
    <w:rsid w:val="007A6E0E"/>
    <w:rsid w:val="007B168D"/>
    <w:rsid w:val="007B2A09"/>
    <w:rsid w:val="007B5876"/>
    <w:rsid w:val="007C3718"/>
    <w:rsid w:val="007D40A8"/>
    <w:rsid w:val="00801783"/>
    <w:rsid w:val="00803859"/>
    <w:rsid w:val="008077D1"/>
    <w:rsid w:val="00815069"/>
    <w:rsid w:val="0081729B"/>
    <w:rsid w:val="00832682"/>
    <w:rsid w:val="00833699"/>
    <w:rsid w:val="00847047"/>
    <w:rsid w:val="008768CE"/>
    <w:rsid w:val="00877EE2"/>
    <w:rsid w:val="008C4D5B"/>
    <w:rsid w:val="008D09DA"/>
    <w:rsid w:val="008E4D82"/>
    <w:rsid w:val="008F3EDB"/>
    <w:rsid w:val="008F6C25"/>
    <w:rsid w:val="00913411"/>
    <w:rsid w:val="0092557E"/>
    <w:rsid w:val="00941E80"/>
    <w:rsid w:val="009543CF"/>
    <w:rsid w:val="00965693"/>
    <w:rsid w:val="009710C1"/>
    <w:rsid w:val="00972731"/>
    <w:rsid w:val="00984D35"/>
    <w:rsid w:val="009935BF"/>
    <w:rsid w:val="009A3558"/>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804A8"/>
    <w:rsid w:val="00A91F5E"/>
    <w:rsid w:val="00A96632"/>
    <w:rsid w:val="00AA2D23"/>
    <w:rsid w:val="00AB0E40"/>
    <w:rsid w:val="00AB20EE"/>
    <w:rsid w:val="00AD184B"/>
    <w:rsid w:val="00AE27FF"/>
    <w:rsid w:val="00AE54E9"/>
    <w:rsid w:val="00AF1DE5"/>
    <w:rsid w:val="00AF2ECE"/>
    <w:rsid w:val="00AF4B61"/>
    <w:rsid w:val="00B0382B"/>
    <w:rsid w:val="00B03EE6"/>
    <w:rsid w:val="00B20563"/>
    <w:rsid w:val="00B20971"/>
    <w:rsid w:val="00B210F2"/>
    <w:rsid w:val="00B30A91"/>
    <w:rsid w:val="00B315E6"/>
    <w:rsid w:val="00B45589"/>
    <w:rsid w:val="00B474C9"/>
    <w:rsid w:val="00B504A1"/>
    <w:rsid w:val="00B51D27"/>
    <w:rsid w:val="00B609FC"/>
    <w:rsid w:val="00B7685B"/>
    <w:rsid w:val="00B80796"/>
    <w:rsid w:val="00B80BB1"/>
    <w:rsid w:val="00B82E15"/>
    <w:rsid w:val="00B94A24"/>
    <w:rsid w:val="00B95033"/>
    <w:rsid w:val="00B9584F"/>
    <w:rsid w:val="00BB41CB"/>
    <w:rsid w:val="00BB7804"/>
    <w:rsid w:val="00BC24A8"/>
    <w:rsid w:val="00BE37ED"/>
    <w:rsid w:val="00BE53D2"/>
    <w:rsid w:val="00BE5E9D"/>
    <w:rsid w:val="00BF7D00"/>
    <w:rsid w:val="00C05948"/>
    <w:rsid w:val="00C0661D"/>
    <w:rsid w:val="00C07127"/>
    <w:rsid w:val="00C35CDA"/>
    <w:rsid w:val="00C40F1D"/>
    <w:rsid w:val="00C4461A"/>
    <w:rsid w:val="00C514D7"/>
    <w:rsid w:val="00C5162E"/>
    <w:rsid w:val="00C6480F"/>
    <w:rsid w:val="00C66DE5"/>
    <w:rsid w:val="00C67AEA"/>
    <w:rsid w:val="00C77660"/>
    <w:rsid w:val="00C81251"/>
    <w:rsid w:val="00C86CD5"/>
    <w:rsid w:val="00C92418"/>
    <w:rsid w:val="00C92C2C"/>
    <w:rsid w:val="00CA49D7"/>
    <w:rsid w:val="00CC10C4"/>
    <w:rsid w:val="00CC1CA8"/>
    <w:rsid w:val="00CC54A1"/>
    <w:rsid w:val="00CC54A9"/>
    <w:rsid w:val="00CD3266"/>
    <w:rsid w:val="00CE61F3"/>
    <w:rsid w:val="00CE67B8"/>
    <w:rsid w:val="00CE73A7"/>
    <w:rsid w:val="00CF2A6E"/>
    <w:rsid w:val="00D16B2C"/>
    <w:rsid w:val="00D17FF5"/>
    <w:rsid w:val="00D23374"/>
    <w:rsid w:val="00D27E6D"/>
    <w:rsid w:val="00D36947"/>
    <w:rsid w:val="00D4159F"/>
    <w:rsid w:val="00D47207"/>
    <w:rsid w:val="00D500D1"/>
    <w:rsid w:val="00D539DA"/>
    <w:rsid w:val="00D54F44"/>
    <w:rsid w:val="00D56B38"/>
    <w:rsid w:val="00D57B2C"/>
    <w:rsid w:val="00D62A8C"/>
    <w:rsid w:val="00D748E2"/>
    <w:rsid w:val="00D766AA"/>
    <w:rsid w:val="00D76FFF"/>
    <w:rsid w:val="00D81F2E"/>
    <w:rsid w:val="00D8349C"/>
    <w:rsid w:val="00D86C0E"/>
    <w:rsid w:val="00D86FA3"/>
    <w:rsid w:val="00D90448"/>
    <w:rsid w:val="00D92664"/>
    <w:rsid w:val="00DA59B9"/>
    <w:rsid w:val="00DB11AA"/>
    <w:rsid w:val="00DB398B"/>
    <w:rsid w:val="00DC5BE9"/>
    <w:rsid w:val="00DC7728"/>
    <w:rsid w:val="00DD7277"/>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6360"/>
    <w:rsid w:val="00F01597"/>
    <w:rsid w:val="00F04EFD"/>
    <w:rsid w:val="00F37D98"/>
    <w:rsid w:val="00F54F6F"/>
    <w:rsid w:val="00F62ADA"/>
    <w:rsid w:val="00F67811"/>
    <w:rsid w:val="00F712EF"/>
    <w:rsid w:val="00F71B57"/>
    <w:rsid w:val="00F75CF5"/>
    <w:rsid w:val="00F942CA"/>
    <w:rsid w:val="00F9551D"/>
    <w:rsid w:val="00FB1DE4"/>
    <w:rsid w:val="00FC3DEA"/>
    <w:rsid w:val="00FE65EB"/>
    <w:rsid w:val="00FF266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16A12"/>
  <w15:docId w15:val="{6C1E3D31-4AD8-4275-9D1F-4BBDE23B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181F5F"/>
    <w:pPr>
      <w:spacing w:after="120" w:line="360" w:lineRule="auto"/>
    </w:pPr>
    <w:rPr>
      <w:rFonts w:eastAsia="MS Mincho" w:cs="Arial"/>
      <w:lang w:val="id-ID" w:eastAsia="en-US"/>
    </w:rPr>
  </w:style>
  <w:style w:type="character" w:customStyle="1" w:styleId="ParagrafChar">
    <w:name w:val="Paragraf Char"/>
    <w:link w:val="Paragraf"/>
    <w:rsid w:val="00181F5F"/>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lat%20Tesis%20d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AF142-3ABD-4DD5-8658-6301BD17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Tesis dan Disertasi</Template>
  <TotalTime>43</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Templat tesis dan disertasi</vt:lpstr>
    </vt:vector>
  </TitlesOfParts>
  <Company>IPB</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creator>ROJULMAN</dc:creator>
  <cp:lastModifiedBy>Alfi Syahar</cp:lastModifiedBy>
  <cp:revision>7</cp:revision>
  <cp:lastPrinted>2012-07-30T03:21:00Z</cp:lastPrinted>
  <dcterms:created xsi:type="dcterms:W3CDTF">2020-08-28T06:44:00Z</dcterms:created>
  <dcterms:modified xsi:type="dcterms:W3CDTF">2020-10-10T15:51:00Z</dcterms:modified>
</cp:coreProperties>
</file>